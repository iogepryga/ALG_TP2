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B3C73" w14:textId="07B673B8" w:rsidR="00D5413C" w:rsidRDefault="00231250">
      <w:pPr>
        <w:pStyle w:val="Photo"/>
      </w:pPr>
      <w:r>
        <w:rPr>
          <w:noProof/>
        </w:rPr>
        <w:drawing>
          <wp:inline distT="0" distB="0" distL="0" distR="0" wp14:anchorId="10A3DEE9" wp14:editId="6D68F061">
            <wp:extent cx="3817620" cy="2863435"/>
            <wp:effectExtent l="0" t="0" r="0" b="0"/>
            <wp:docPr id="2" name="Image 2" descr="Arbres Un arbre est une structure de données organisées de façon  hiérarchique, à partir d'un nœud distingué appelé racine. Très importante  en informatique!. - ppt télécha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bres Un arbre est une structure de données organisées de façon  hiérarchique, à partir d'un nœud distingué appelé racine. Très importante  en informatique!. - ppt télécharg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235" cy="288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AC1F" w14:textId="74BC3CB2" w:rsidR="001638F6" w:rsidRPr="00777824" w:rsidRDefault="00777824" w:rsidP="00D5413C">
      <w:pPr>
        <w:pStyle w:val="Titre"/>
        <w:rPr>
          <w:sz w:val="72"/>
          <w:szCs w:val="72"/>
        </w:rPr>
      </w:pPr>
      <w:r w:rsidRPr="00777824">
        <w:rPr>
          <w:sz w:val="72"/>
          <w:szCs w:val="72"/>
        </w:rPr>
        <w:t xml:space="preserve">Compte Rendu TP </w:t>
      </w:r>
      <w:r w:rsidR="00231250" w:rsidRPr="00231250">
        <w:rPr>
          <w:sz w:val="72"/>
          <w:szCs w:val="72"/>
        </w:rPr>
        <w:t>Algorithmique Avancée</w:t>
      </w:r>
      <w:r w:rsidR="00231250">
        <w:rPr>
          <w:sz w:val="72"/>
          <w:szCs w:val="72"/>
        </w:rPr>
        <w:t xml:space="preserve"> </w:t>
      </w:r>
      <w:r w:rsidR="00C6033C">
        <w:rPr>
          <w:sz w:val="72"/>
          <w:szCs w:val="72"/>
        </w:rPr>
        <w:t>n°2</w:t>
      </w:r>
    </w:p>
    <w:p w14:paraId="06E9D86A" w14:textId="28B1F3E5" w:rsidR="001638F6" w:rsidRPr="00A3081C" w:rsidRDefault="00231250" w:rsidP="00D5413C">
      <w:pPr>
        <w:pStyle w:val="Sous-titre"/>
        <w:rPr>
          <w:sz w:val="28"/>
          <w:szCs w:val="28"/>
        </w:rPr>
      </w:pPr>
      <w:r w:rsidRPr="00A3081C">
        <w:rPr>
          <w:sz w:val="28"/>
          <w:szCs w:val="28"/>
        </w:rPr>
        <w:t>arbre 234, coloriés</w:t>
      </w:r>
    </w:p>
    <w:p w14:paraId="542001FE" w14:textId="0D4E0277" w:rsidR="003422FF" w:rsidRPr="00A3081C" w:rsidRDefault="00777824" w:rsidP="003422FF">
      <w:pPr>
        <w:pStyle w:val="Coordonnes"/>
        <w:rPr>
          <w:b/>
          <w:bCs/>
        </w:rPr>
      </w:pPr>
      <w:proofErr w:type="spellStart"/>
      <w:r w:rsidRPr="00A3081C">
        <w:rPr>
          <w:b/>
          <w:bCs/>
          <w:sz w:val="24"/>
          <w:szCs w:val="24"/>
        </w:rPr>
        <w:t>Mottino</w:t>
      </w:r>
      <w:proofErr w:type="spellEnd"/>
      <w:r w:rsidRPr="00A3081C">
        <w:rPr>
          <w:b/>
          <w:bCs/>
          <w:sz w:val="24"/>
          <w:szCs w:val="24"/>
        </w:rPr>
        <w:t xml:space="preserve"> Loris</w:t>
      </w:r>
      <w:r w:rsidR="00D5413C" w:rsidRPr="00A3081C">
        <w:rPr>
          <w:b/>
          <w:bCs/>
          <w:sz w:val="24"/>
          <w:szCs w:val="24"/>
          <w:lang w:bidi="fr-FR"/>
        </w:rPr>
        <w:t xml:space="preserve"> | </w:t>
      </w:r>
      <w:r w:rsidRPr="00A3081C">
        <w:rPr>
          <w:b/>
          <w:bCs/>
          <w:sz w:val="24"/>
          <w:szCs w:val="24"/>
        </w:rPr>
        <w:t>Da Costa Tom</w:t>
      </w:r>
      <w:r w:rsidR="00D5413C" w:rsidRPr="00A3081C">
        <w:rPr>
          <w:b/>
          <w:bCs/>
          <w:sz w:val="24"/>
          <w:szCs w:val="24"/>
          <w:lang w:bidi="fr-FR"/>
        </w:rPr>
        <w:t xml:space="preserve"> | </w:t>
      </w:r>
      <w:r w:rsidRPr="00A3081C">
        <w:rPr>
          <w:b/>
          <w:bCs/>
          <w:sz w:val="24"/>
          <w:szCs w:val="24"/>
        </w:rPr>
        <w:t>Verrier Martin</w:t>
      </w:r>
      <w:r w:rsidR="003422FF" w:rsidRPr="00A3081C">
        <w:rPr>
          <w:b/>
          <w:bCs/>
          <w:lang w:bidi="fr-FR"/>
        </w:rPr>
        <w:br w:type="page"/>
      </w:r>
    </w:p>
    <w:p w14:paraId="4548699C" w14:textId="79E6FAB2" w:rsidR="001638F6" w:rsidRDefault="00076F05" w:rsidP="00076F05">
      <w:pPr>
        <w:pStyle w:val="Titre"/>
        <w:jc w:val="left"/>
        <w:rPr>
          <w:sz w:val="52"/>
          <w:szCs w:val="52"/>
        </w:rPr>
      </w:pPr>
      <w:r w:rsidRPr="00076F05">
        <w:rPr>
          <w:sz w:val="52"/>
          <w:szCs w:val="52"/>
        </w:rPr>
        <w:lastRenderedPageBreak/>
        <w:t>Introduction :</w:t>
      </w:r>
    </w:p>
    <w:p w14:paraId="2D2C7AAC" w14:textId="1E6AE3A4" w:rsidR="00742E0D" w:rsidRDefault="00742E0D" w:rsidP="00076F05">
      <w:pPr>
        <w:pStyle w:val="Titre"/>
        <w:jc w:val="left"/>
        <w:rPr>
          <w:sz w:val="52"/>
          <w:szCs w:val="52"/>
        </w:rPr>
      </w:pPr>
    </w:p>
    <w:p w14:paraId="1EF225EA" w14:textId="2D92EC65" w:rsidR="00076F05" w:rsidRDefault="00742E0D" w:rsidP="00742E0D">
      <w:pPr>
        <w:rPr>
          <w:sz w:val="28"/>
          <w:szCs w:val="28"/>
        </w:rPr>
      </w:pPr>
      <w:r>
        <w:rPr>
          <w:sz w:val="28"/>
          <w:szCs w:val="28"/>
        </w:rPr>
        <w:t xml:space="preserve">Lien GitHub : </w:t>
      </w:r>
      <w:hyperlink r:id="rId9" w:history="1">
        <w:r w:rsidR="00734B23" w:rsidRPr="00C2502D">
          <w:rPr>
            <w:rStyle w:val="Lienhypertexte"/>
            <w:sz w:val="28"/>
            <w:szCs w:val="28"/>
          </w:rPr>
          <w:t>https://github.com/iogepryga/ALG_TP2.git</w:t>
        </w:r>
      </w:hyperlink>
    </w:p>
    <w:p w14:paraId="1EAEB08E" w14:textId="4D3E2A96" w:rsidR="00076F05" w:rsidRPr="00076F05" w:rsidRDefault="00734B23" w:rsidP="00B567E7">
      <w:pPr>
        <w:rPr>
          <w:sz w:val="52"/>
          <w:szCs w:val="52"/>
        </w:rPr>
      </w:pPr>
      <w:r>
        <w:rPr>
          <w:sz w:val="28"/>
          <w:szCs w:val="28"/>
        </w:rPr>
        <w:t xml:space="preserve">Lors de ce </w:t>
      </w:r>
      <w:r w:rsidR="00535F4A">
        <w:rPr>
          <w:sz w:val="28"/>
          <w:szCs w:val="28"/>
        </w:rPr>
        <w:t>TP</w:t>
      </w:r>
      <w:r>
        <w:rPr>
          <w:sz w:val="28"/>
          <w:szCs w:val="28"/>
        </w:rPr>
        <w:t xml:space="preserve"> nous allons manipuler </w:t>
      </w:r>
      <w:r w:rsidR="00B567E7">
        <w:rPr>
          <w:sz w:val="28"/>
          <w:szCs w:val="28"/>
        </w:rPr>
        <w:t>une nouvelle structure de donné : les arbres 234, qui est un arbre un peu particulier avec des 0noeud 2noeud 3noeud 4noeud.</w:t>
      </w:r>
    </w:p>
    <w:p w14:paraId="5C579BF5" w14:textId="2806E23E" w:rsidR="00076F05" w:rsidRPr="00076F05" w:rsidRDefault="00076F05" w:rsidP="00076F05">
      <w:pPr>
        <w:pStyle w:val="Titre"/>
        <w:jc w:val="left"/>
        <w:rPr>
          <w:sz w:val="22"/>
          <w:szCs w:val="22"/>
        </w:rPr>
      </w:pPr>
    </w:p>
    <w:p w14:paraId="2B222F01" w14:textId="27AB6D1A" w:rsidR="00076F05" w:rsidRDefault="00EC3F71" w:rsidP="00076F05">
      <w:pPr>
        <w:pStyle w:val="Titre"/>
        <w:jc w:val="left"/>
        <w:rPr>
          <w:sz w:val="52"/>
          <w:szCs w:val="52"/>
        </w:rPr>
      </w:pPr>
      <w:r>
        <w:rPr>
          <w:sz w:val="52"/>
          <w:szCs w:val="52"/>
        </w:rPr>
        <w:t>Explication de notre Code</w:t>
      </w:r>
      <w:r w:rsidR="00076F05" w:rsidRPr="00076F05">
        <w:rPr>
          <w:sz w:val="52"/>
          <w:szCs w:val="52"/>
        </w:rPr>
        <w:t> :</w:t>
      </w:r>
    </w:p>
    <w:p w14:paraId="089862B1" w14:textId="590ECA56" w:rsidR="00A3081C" w:rsidRDefault="00A3081C" w:rsidP="00A3081C"/>
    <w:p w14:paraId="27751B43" w14:textId="730238F2" w:rsidR="00A3081C" w:rsidRDefault="00A3081C" w:rsidP="00A3081C">
      <w:pPr>
        <w:rPr>
          <w:sz w:val="28"/>
          <w:szCs w:val="28"/>
        </w:rPr>
      </w:pPr>
      <w:r w:rsidRPr="00A3081C">
        <w:rPr>
          <w:sz w:val="28"/>
          <w:szCs w:val="28"/>
        </w:rPr>
        <w:t xml:space="preserve">Nous vous invitons à aller </w:t>
      </w:r>
      <w:r>
        <w:rPr>
          <w:sz w:val="28"/>
          <w:szCs w:val="28"/>
        </w:rPr>
        <w:t>voir notre code qui est commenté.</w:t>
      </w:r>
    </w:p>
    <w:p w14:paraId="374FA196" w14:textId="41423B67" w:rsidR="00A3081C" w:rsidRDefault="00A3081C" w:rsidP="00A3081C">
      <w:pPr>
        <w:rPr>
          <w:sz w:val="28"/>
          <w:szCs w:val="28"/>
        </w:rPr>
      </w:pPr>
      <w:r>
        <w:rPr>
          <w:sz w:val="28"/>
          <w:szCs w:val="28"/>
        </w:rPr>
        <w:t>Nous allons tout de même expliquer quelques fonctions :</w:t>
      </w:r>
    </w:p>
    <w:p w14:paraId="24EDC346" w14:textId="0F62AF36" w:rsidR="00A3081C" w:rsidRPr="00681D31" w:rsidRDefault="00A3081C" w:rsidP="00A3081C">
      <w:pPr>
        <w:rPr>
          <w:b/>
          <w:bCs/>
          <w:i/>
          <w:iCs/>
          <w:sz w:val="28"/>
          <w:szCs w:val="28"/>
        </w:rPr>
      </w:pPr>
      <w:r w:rsidRPr="00681D31">
        <w:rPr>
          <w:b/>
          <w:bCs/>
          <w:i/>
          <w:iCs/>
          <w:sz w:val="28"/>
          <w:szCs w:val="28"/>
        </w:rPr>
        <w:t>int NombreCles (Arbre234 a)</w:t>
      </w:r>
      <w:r w:rsidRPr="00681D31">
        <w:rPr>
          <w:b/>
          <w:bCs/>
          <w:i/>
          <w:iCs/>
          <w:sz w:val="28"/>
          <w:szCs w:val="28"/>
        </w:rPr>
        <w:t> :</w:t>
      </w:r>
    </w:p>
    <w:p w14:paraId="5673F36F" w14:textId="70143C0A" w:rsidR="00A3081C" w:rsidRDefault="00A3081C" w:rsidP="00A3081C">
      <w:pPr>
        <w:rPr>
          <w:sz w:val="28"/>
          <w:szCs w:val="28"/>
        </w:rPr>
      </w:pPr>
      <w:r>
        <w:rPr>
          <w:sz w:val="28"/>
          <w:szCs w:val="28"/>
        </w:rPr>
        <w:t xml:space="preserve">La fonction est </w:t>
      </w:r>
      <w:r w:rsidR="00681D31">
        <w:rPr>
          <w:sz w:val="28"/>
          <w:szCs w:val="28"/>
        </w:rPr>
        <w:t>codée</w:t>
      </w:r>
      <w:r>
        <w:rPr>
          <w:sz w:val="28"/>
          <w:szCs w:val="28"/>
        </w:rPr>
        <w:t xml:space="preserve"> en récursivité</w:t>
      </w:r>
      <w:r w:rsidRPr="00A3081C">
        <w:rPr>
          <w:sz w:val="28"/>
          <w:szCs w:val="28"/>
        </w:rPr>
        <w:t xml:space="preserve"> postfixe, </w:t>
      </w:r>
      <w:r>
        <w:rPr>
          <w:sz w:val="28"/>
          <w:szCs w:val="28"/>
        </w:rPr>
        <w:t xml:space="preserve">avec un </w:t>
      </w:r>
      <w:r w:rsidRPr="00A3081C">
        <w:rPr>
          <w:sz w:val="28"/>
          <w:szCs w:val="28"/>
        </w:rPr>
        <w:t xml:space="preserve">parcours en profondeur </w:t>
      </w:r>
      <w:r>
        <w:rPr>
          <w:sz w:val="28"/>
          <w:szCs w:val="28"/>
        </w:rPr>
        <w:t>de</w:t>
      </w:r>
      <w:r w:rsidRPr="00A3081C">
        <w:rPr>
          <w:sz w:val="28"/>
          <w:szCs w:val="28"/>
        </w:rPr>
        <w:t xml:space="preserve"> l'arbre.</w:t>
      </w:r>
    </w:p>
    <w:p w14:paraId="32B1ACE3" w14:textId="59A43037" w:rsidR="00A3081C" w:rsidRPr="00A3081C" w:rsidRDefault="00A3081C" w:rsidP="00A3081C">
      <w:pPr>
        <w:rPr>
          <w:sz w:val="28"/>
          <w:szCs w:val="28"/>
        </w:rPr>
      </w:pPr>
      <w:r>
        <w:rPr>
          <w:sz w:val="28"/>
          <w:szCs w:val="28"/>
        </w:rPr>
        <w:t>On fixe la c</w:t>
      </w:r>
      <w:r w:rsidRPr="00A3081C">
        <w:rPr>
          <w:sz w:val="28"/>
          <w:szCs w:val="28"/>
        </w:rPr>
        <w:t>ondition d'</w:t>
      </w:r>
      <w:r w:rsidRPr="00A3081C">
        <w:rPr>
          <w:sz w:val="28"/>
          <w:szCs w:val="28"/>
        </w:rPr>
        <w:t>arrêt</w:t>
      </w:r>
      <w:r>
        <w:rPr>
          <w:sz w:val="28"/>
          <w:szCs w:val="28"/>
        </w:rPr>
        <w:t xml:space="preserve"> tel que</w:t>
      </w:r>
      <w:r w:rsidRPr="00A3081C">
        <w:rPr>
          <w:sz w:val="28"/>
          <w:szCs w:val="28"/>
        </w:rPr>
        <w:t xml:space="preserve"> : a == NULL ou a est une feuille, </w:t>
      </w:r>
      <w:r>
        <w:rPr>
          <w:sz w:val="28"/>
          <w:szCs w:val="28"/>
        </w:rPr>
        <w:t>c’est-à-dire, a est</w:t>
      </w:r>
      <w:r w:rsidRPr="00A3081C">
        <w:rPr>
          <w:sz w:val="28"/>
          <w:szCs w:val="28"/>
        </w:rPr>
        <w:t xml:space="preserve"> un </w:t>
      </w:r>
      <w:r w:rsidRPr="00A3081C">
        <w:rPr>
          <w:sz w:val="28"/>
          <w:szCs w:val="28"/>
        </w:rPr>
        <w:t>nœud</w:t>
      </w:r>
      <w:r w:rsidRPr="00A3081C">
        <w:rPr>
          <w:sz w:val="28"/>
          <w:szCs w:val="28"/>
        </w:rPr>
        <w:t xml:space="preserve"> avec 0 clé.</w:t>
      </w:r>
    </w:p>
    <w:p w14:paraId="39BDDFFB" w14:textId="3D8394AD" w:rsidR="00A3081C" w:rsidRPr="00A3081C" w:rsidRDefault="00A3081C" w:rsidP="00A3081C">
      <w:pPr>
        <w:rPr>
          <w:sz w:val="28"/>
          <w:szCs w:val="28"/>
        </w:rPr>
      </w:pPr>
      <w:r w:rsidRPr="00A3081C">
        <w:rPr>
          <w:sz w:val="28"/>
          <w:szCs w:val="28"/>
        </w:rPr>
        <w:t xml:space="preserve">  </w:t>
      </w:r>
      <w:r>
        <w:rPr>
          <w:sz w:val="28"/>
          <w:szCs w:val="28"/>
        </w:rPr>
        <w:t>Il est important de noter que cette fonction parcourt en profondeur l’arbre jusque dans les feuilles. De plus il faut distinguer 3 cas particuliers :</w:t>
      </w:r>
    </w:p>
    <w:p w14:paraId="4446674A" w14:textId="703C4884" w:rsidR="00A3081C" w:rsidRPr="00A3081C" w:rsidRDefault="003201A0" w:rsidP="00A3081C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Si on est sur</w:t>
      </w:r>
      <w:r w:rsidR="00A3081C" w:rsidRPr="00A3081C">
        <w:rPr>
          <w:sz w:val="28"/>
          <w:szCs w:val="28"/>
        </w:rPr>
        <w:t xml:space="preserve"> un 2noeud</w:t>
      </w:r>
      <w:r>
        <w:rPr>
          <w:sz w:val="28"/>
          <w:szCs w:val="28"/>
        </w:rPr>
        <w:t xml:space="preserve"> : On fait un </w:t>
      </w:r>
      <w:r w:rsidR="00A3081C" w:rsidRPr="00A3081C">
        <w:rPr>
          <w:sz w:val="28"/>
          <w:szCs w:val="28"/>
        </w:rPr>
        <w:t xml:space="preserve">appel </w:t>
      </w:r>
      <w:r w:rsidR="00A3081C" w:rsidRPr="00A3081C">
        <w:rPr>
          <w:sz w:val="28"/>
          <w:szCs w:val="28"/>
        </w:rPr>
        <w:t>récursif</w:t>
      </w:r>
      <w:r w:rsidR="00A3081C" w:rsidRPr="00A3081C">
        <w:rPr>
          <w:sz w:val="28"/>
          <w:szCs w:val="28"/>
        </w:rPr>
        <w:t xml:space="preserve"> sur ses 2 fils aux indices 1 et 2 du array "fils" </w:t>
      </w:r>
      <w:r>
        <w:rPr>
          <w:sz w:val="28"/>
          <w:szCs w:val="28"/>
        </w:rPr>
        <w:t>puis</w:t>
      </w:r>
      <w:r w:rsidR="00A3081C" w:rsidRPr="00A3081C">
        <w:rPr>
          <w:sz w:val="28"/>
          <w:szCs w:val="28"/>
        </w:rPr>
        <w:t xml:space="preserve"> on ajout 1 (un 2noeud à 1 clé</w:t>
      </w:r>
      <w:r w:rsidR="00A3081C" w:rsidRPr="00A3081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BF56A2E" w14:textId="52A3C7FE" w:rsidR="00A3081C" w:rsidRPr="00A3081C" w:rsidRDefault="003201A0" w:rsidP="00A3081C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Si on est sur</w:t>
      </w:r>
      <w:r w:rsidRPr="00A3081C">
        <w:rPr>
          <w:sz w:val="28"/>
          <w:szCs w:val="28"/>
        </w:rPr>
        <w:t xml:space="preserve"> </w:t>
      </w:r>
      <w:r w:rsidR="00A3081C" w:rsidRPr="00A3081C">
        <w:rPr>
          <w:sz w:val="28"/>
          <w:szCs w:val="28"/>
        </w:rPr>
        <w:t>un 3 ou 4noeud</w:t>
      </w:r>
      <w:r>
        <w:rPr>
          <w:sz w:val="28"/>
          <w:szCs w:val="28"/>
        </w:rPr>
        <w:t> : On fait un</w:t>
      </w:r>
      <w:r w:rsidR="00A3081C" w:rsidRPr="00A3081C">
        <w:rPr>
          <w:sz w:val="28"/>
          <w:szCs w:val="28"/>
        </w:rPr>
        <w:t xml:space="preserve"> appel </w:t>
      </w:r>
      <w:r w:rsidR="00A3081C" w:rsidRPr="00A3081C">
        <w:rPr>
          <w:sz w:val="28"/>
          <w:szCs w:val="28"/>
        </w:rPr>
        <w:t>récursif</w:t>
      </w:r>
      <w:r w:rsidR="00A3081C" w:rsidRPr="00A3081C">
        <w:rPr>
          <w:sz w:val="28"/>
          <w:szCs w:val="28"/>
        </w:rPr>
        <w:t xml:space="preserve"> sur leur fils qui sont cette fois-ci rangé dans l'ordre dans l'array "fils" donc on boucle simplement sur les fils</w:t>
      </w:r>
      <w:r>
        <w:rPr>
          <w:sz w:val="28"/>
          <w:szCs w:val="28"/>
        </w:rPr>
        <w:t>.</w:t>
      </w:r>
    </w:p>
    <w:p w14:paraId="0A7AA2BE" w14:textId="549E6D5D" w:rsidR="003201A0" w:rsidRDefault="003201A0" w:rsidP="003201A0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Si on est sur</w:t>
      </w:r>
      <w:r w:rsidR="00A3081C" w:rsidRPr="00A3081C">
        <w:rPr>
          <w:sz w:val="28"/>
          <w:szCs w:val="28"/>
        </w:rPr>
        <w:t xml:space="preserve"> un 0</w:t>
      </w:r>
      <w:r w:rsidR="00A3081C" w:rsidRPr="00A3081C">
        <w:rPr>
          <w:sz w:val="28"/>
          <w:szCs w:val="28"/>
        </w:rPr>
        <w:t>noeud,</w:t>
      </w:r>
      <w:r w:rsidR="00A3081C" w:rsidRPr="00A3081C">
        <w:rPr>
          <w:sz w:val="28"/>
          <w:szCs w:val="28"/>
        </w:rPr>
        <w:t xml:space="preserve"> une feuille sans clé</w:t>
      </w:r>
      <w:r>
        <w:rPr>
          <w:sz w:val="28"/>
          <w:szCs w:val="28"/>
        </w:rPr>
        <w:t xml:space="preserve"> : </w:t>
      </w:r>
      <w:r w:rsidR="00D952D1" w:rsidRPr="00A3081C">
        <w:rPr>
          <w:sz w:val="28"/>
          <w:szCs w:val="28"/>
        </w:rPr>
        <w:t>s’il</w:t>
      </w:r>
      <w:r>
        <w:rPr>
          <w:sz w:val="28"/>
          <w:szCs w:val="28"/>
        </w:rPr>
        <w:t xml:space="preserve"> n’y a </w:t>
      </w:r>
      <w:r w:rsidR="00A3081C" w:rsidRPr="00A3081C">
        <w:rPr>
          <w:sz w:val="28"/>
          <w:szCs w:val="28"/>
        </w:rPr>
        <w:t>pas de clé</w:t>
      </w:r>
      <w:r>
        <w:rPr>
          <w:sz w:val="28"/>
          <w:szCs w:val="28"/>
        </w:rPr>
        <w:t xml:space="preserve">, alors </w:t>
      </w:r>
      <w:r w:rsidR="00A3081C" w:rsidRPr="00A3081C">
        <w:rPr>
          <w:sz w:val="28"/>
          <w:szCs w:val="28"/>
        </w:rPr>
        <w:t>on</w:t>
      </w:r>
      <w:r w:rsidR="00A3081C" w:rsidRPr="00A3081C">
        <w:rPr>
          <w:sz w:val="28"/>
          <w:szCs w:val="28"/>
        </w:rPr>
        <w:t xml:space="preserve"> return 0</w:t>
      </w:r>
      <w:r>
        <w:rPr>
          <w:sz w:val="28"/>
          <w:szCs w:val="28"/>
        </w:rPr>
        <w:t>.</w:t>
      </w:r>
    </w:p>
    <w:p w14:paraId="68AB3FFA" w14:textId="670FFA50" w:rsidR="00170FF1" w:rsidRDefault="00170FF1" w:rsidP="00170FF1">
      <w:pPr>
        <w:ind w:left="432"/>
        <w:rPr>
          <w:sz w:val="28"/>
          <w:szCs w:val="28"/>
        </w:rPr>
      </w:pPr>
    </w:p>
    <w:p w14:paraId="6B02B689" w14:textId="6B130FAC" w:rsidR="00170FF1" w:rsidRDefault="00170FF1" w:rsidP="00170FF1">
      <w:pPr>
        <w:ind w:left="432"/>
        <w:rPr>
          <w:b/>
          <w:bCs/>
          <w:i/>
          <w:iCs/>
          <w:sz w:val="28"/>
          <w:szCs w:val="28"/>
        </w:rPr>
      </w:pPr>
      <w:r w:rsidRPr="00170FF1">
        <w:rPr>
          <w:b/>
          <w:bCs/>
          <w:i/>
          <w:iCs/>
          <w:sz w:val="28"/>
          <w:szCs w:val="28"/>
        </w:rPr>
        <w:lastRenderedPageBreak/>
        <w:t>Arbre234 RechercherCle (Arbre234 a, int cle)</w:t>
      </w:r>
      <w:r w:rsidR="00D952D1">
        <w:rPr>
          <w:b/>
          <w:bCs/>
          <w:i/>
          <w:iCs/>
          <w:sz w:val="28"/>
          <w:szCs w:val="28"/>
        </w:rPr>
        <w:t> :</w:t>
      </w:r>
    </w:p>
    <w:p w14:paraId="6E030FCA" w14:textId="5B1D316E" w:rsidR="00D952D1" w:rsidRDefault="00D952D1" w:rsidP="00170FF1">
      <w:pPr>
        <w:ind w:left="432"/>
        <w:rPr>
          <w:sz w:val="28"/>
          <w:szCs w:val="28"/>
        </w:rPr>
      </w:pPr>
      <w:r>
        <w:rPr>
          <w:sz w:val="28"/>
          <w:szCs w:val="28"/>
        </w:rPr>
        <w:t>La fonction est codée de manière itérative.</w:t>
      </w:r>
    </w:p>
    <w:p w14:paraId="68BA528A" w14:textId="6E4254A5" w:rsidR="00170FF1" w:rsidRPr="00170FF1" w:rsidRDefault="00170FF1" w:rsidP="00170FF1">
      <w:pPr>
        <w:ind w:left="432"/>
        <w:rPr>
          <w:sz w:val="28"/>
          <w:szCs w:val="28"/>
        </w:rPr>
      </w:pPr>
      <w:r w:rsidRPr="00170FF1">
        <w:rPr>
          <w:sz w:val="28"/>
          <w:szCs w:val="28"/>
        </w:rPr>
        <w:t xml:space="preserve">Le principe est le suivant : on cherche la position de la </w:t>
      </w:r>
      <w:r w:rsidRPr="00170FF1">
        <w:rPr>
          <w:sz w:val="28"/>
          <w:szCs w:val="28"/>
        </w:rPr>
        <w:t>clé</w:t>
      </w:r>
      <w:r w:rsidRPr="00170FF1">
        <w:rPr>
          <w:sz w:val="28"/>
          <w:szCs w:val="28"/>
        </w:rPr>
        <w:t xml:space="preserve"> </w:t>
      </w:r>
      <w:r w:rsidRPr="00170FF1">
        <w:rPr>
          <w:sz w:val="28"/>
          <w:szCs w:val="28"/>
        </w:rPr>
        <w:t>parmi</w:t>
      </w:r>
      <w:r w:rsidRPr="00170FF1">
        <w:rPr>
          <w:sz w:val="28"/>
          <w:szCs w:val="28"/>
        </w:rPr>
        <w:t xml:space="preserve"> les </w:t>
      </w:r>
      <w:r w:rsidRPr="00170FF1">
        <w:rPr>
          <w:sz w:val="28"/>
          <w:szCs w:val="28"/>
        </w:rPr>
        <w:t>clés</w:t>
      </w:r>
      <w:r w:rsidRPr="00170FF1">
        <w:rPr>
          <w:sz w:val="28"/>
          <w:szCs w:val="28"/>
        </w:rPr>
        <w:t xml:space="preserve"> du </w:t>
      </w:r>
      <w:r w:rsidRPr="00170FF1">
        <w:rPr>
          <w:sz w:val="28"/>
          <w:szCs w:val="28"/>
        </w:rPr>
        <w:t>nœud</w:t>
      </w:r>
      <w:r w:rsidRPr="00170FF1">
        <w:rPr>
          <w:sz w:val="28"/>
          <w:szCs w:val="28"/>
        </w:rPr>
        <w:t xml:space="preserve"> exploré actuellement, </w:t>
      </w:r>
      <w:r w:rsidR="00D952D1">
        <w:rPr>
          <w:sz w:val="28"/>
          <w:szCs w:val="28"/>
        </w:rPr>
        <w:t xml:space="preserve">grâce à ça on </w:t>
      </w:r>
      <w:r w:rsidRPr="00170FF1">
        <w:rPr>
          <w:sz w:val="28"/>
          <w:szCs w:val="28"/>
        </w:rPr>
        <w:t>sait</w:t>
      </w:r>
      <w:r w:rsidR="00D952D1">
        <w:rPr>
          <w:sz w:val="28"/>
          <w:szCs w:val="28"/>
        </w:rPr>
        <w:t xml:space="preserve"> alors</w:t>
      </w:r>
      <w:r w:rsidRPr="00170FF1">
        <w:rPr>
          <w:sz w:val="28"/>
          <w:szCs w:val="28"/>
        </w:rPr>
        <w:t xml:space="preserve"> dans quel fils aller ensuite.</w:t>
      </w:r>
    </w:p>
    <w:p w14:paraId="4EFD6B4C" w14:textId="367F0981" w:rsidR="00170FF1" w:rsidRDefault="00170FF1" w:rsidP="00170FF1">
      <w:pPr>
        <w:ind w:left="432"/>
        <w:rPr>
          <w:sz w:val="28"/>
          <w:szCs w:val="28"/>
        </w:rPr>
      </w:pPr>
      <w:r w:rsidRPr="00170FF1">
        <w:rPr>
          <w:sz w:val="28"/>
          <w:szCs w:val="28"/>
        </w:rPr>
        <w:t xml:space="preserve">On s'arrête dès qu'on a atteint le fond de l'arbre (a-&gt;t == 0) ou alors lorsqu'on a trouvé la </w:t>
      </w:r>
      <w:r w:rsidRPr="00170FF1">
        <w:rPr>
          <w:sz w:val="28"/>
          <w:szCs w:val="28"/>
        </w:rPr>
        <w:t>clé</w:t>
      </w:r>
      <w:r w:rsidR="00D952D1">
        <w:rPr>
          <w:sz w:val="28"/>
          <w:szCs w:val="28"/>
        </w:rPr>
        <w:t>.</w:t>
      </w:r>
    </w:p>
    <w:p w14:paraId="429C6C0F" w14:textId="3F666512" w:rsidR="00D952D1" w:rsidRPr="00170FF1" w:rsidRDefault="00D952D1" w:rsidP="00170FF1">
      <w:pPr>
        <w:ind w:left="432"/>
        <w:rPr>
          <w:sz w:val="28"/>
          <w:szCs w:val="28"/>
        </w:rPr>
      </w:pPr>
      <w:r>
        <w:rPr>
          <w:sz w:val="28"/>
          <w:szCs w:val="28"/>
        </w:rPr>
        <w:t>On a alors plusieurs cas :</w:t>
      </w:r>
    </w:p>
    <w:p w14:paraId="6B0A236A" w14:textId="3E8F2464" w:rsidR="00170FF1" w:rsidRPr="00D952D1" w:rsidRDefault="00170FF1" w:rsidP="00D952D1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D952D1">
        <w:rPr>
          <w:sz w:val="28"/>
          <w:szCs w:val="28"/>
        </w:rPr>
        <w:t xml:space="preserve">Dans le cas d'un 2noeud : si la </w:t>
      </w:r>
      <w:r w:rsidRPr="00D952D1">
        <w:rPr>
          <w:sz w:val="28"/>
          <w:szCs w:val="28"/>
        </w:rPr>
        <w:t>clé</w:t>
      </w:r>
      <w:r w:rsidRPr="00D952D1">
        <w:rPr>
          <w:sz w:val="28"/>
          <w:szCs w:val="28"/>
        </w:rPr>
        <w:t xml:space="preserve"> recherchée est plus grande que la clé du </w:t>
      </w:r>
      <w:r w:rsidRPr="00D952D1">
        <w:rPr>
          <w:sz w:val="28"/>
          <w:szCs w:val="28"/>
        </w:rPr>
        <w:t>nœud</w:t>
      </w:r>
      <w:r w:rsidRPr="00D952D1">
        <w:rPr>
          <w:sz w:val="28"/>
          <w:szCs w:val="28"/>
        </w:rPr>
        <w:t xml:space="preserve"> exploré : on explore le fils "à droite" sinon celui "de gauche"</w:t>
      </w:r>
    </w:p>
    <w:p w14:paraId="60274212" w14:textId="09AD7674" w:rsidR="00170FF1" w:rsidRPr="00D952D1" w:rsidRDefault="00170FF1" w:rsidP="00D952D1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D952D1">
        <w:rPr>
          <w:sz w:val="28"/>
          <w:szCs w:val="28"/>
        </w:rPr>
        <w:t xml:space="preserve">Pour un 3 et 4 </w:t>
      </w:r>
      <w:proofErr w:type="gramStart"/>
      <w:r w:rsidRPr="00D952D1">
        <w:rPr>
          <w:sz w:val="28"/>
          <w:szCs w:val="28"/>
        </w:rPr>
        <w:t>nœud</w:t>
      </w:r>
      <w:proofErr w:type="gramEnd"/>
      <w:r w:rsidRPr="00D952D1">
        <w:rPr>
          <w:sz w:val="28"/>
          <w:szCs w:val="28"/>
        </w:rPr>
        <w:t xml:space="preserve">, on boucle sur les </w:t>
      </w:r>
      <w:r w:rsidRPr="00D952D1">
        <w:rPr>
          <w:sz w:val="28"/>
          <w:szCs w:val="28"/>
        </w:rPr>
        <w:t>clés</w:t>
      </w:r>
      <w:r w:rsidRPr="00D952D1">
        <w:rPr>
          <w:sz w:val="28"/>
          <w:szCs w:val="28"/>
        </w:rPr>
        <w:t>,</w:t>
      </w:r>
      <w:r w:rsidR="00D952D1">
        <w:rPr>
          <w:sz w:val="28"/>
          <w:szCs w:val="28"/>
        </w:rPr>
        <w:t xml:space="preserve"> puis</w:t>
      </w:r>
      <w:r w:rsidRPr="00D952D1">
        <w:rPr>
          <w:sz w:val="28"/>
          <w:szCs w:val="28"/>
        </w:rPr>
        <w:t xml:space="preserve"> dès qu'on trouve une </w:t>
      </w:r>
      <w:r w:rsidRPr="00D952D1">
        <w:rPr>
          <w:sz w:val="28"/>
          <w:szCs w:val="28"/>
        </w:rPr>
        <w:t>clé</w:t>
      </w:r>
      <w:r w:rsidRPr="00D952D1">
        <w:rPr>
          <w:sz w:val="28"/>
          <w:szCs w:val="28"/>
        </w:rPr>
        <w:t xml:space="preserve"> du </w:t>
      </w:r>
      <w:r w:rsidRPr="00D952D1">
        <w:rPr>
          <w:sz w:val="28"/>
          <w:szCs w:val="28"/>
        </w:rPr>
        <w:t>nœud</w:t>
      </w:r>
      <w:r w:rsidRPr="00D952D1">
        <w:rPr>
          <w:sz w:val="28"/>
          <w:szCs w:val="28"/>
        </w:rPr>
        <w:t xml:space="preserve"> supérieur à celle </w:t>
      </w:r>
      <w:r w:rsidRPr="00D952D1">
        <w:rPr>
          <w:sz w:val="28"/>
          <w:szCs w:val="28"/>
        </w:rPr>
        <w:t>recherchée,</w:t>
      </w:r>
      <w:r w:rsidRPr="00D952D1">
        <w:rPr>
          <w:sz w:val="28"/>
          <w:szCs w:val="28"/>
        </w:rPr>
        <w:t xml:space="preserve"> on explore le fils "juste à gauche"</w:t>
      </w:r>
      <w:r w:rsidR="00D952D1">
        <w:rPr>
          <w:sz w:val="28"/>
          <w:szCs w:val="28"/>
        </w:rPr>
        <w:t xml:space="preserve"> </w:t>
      </w:r>
      <w:r w:rsidRPr="00D952D1">
        <w:rPr>
          <w:sz w:val="28"/>
          <w:szCs w:val="28"/>
        </w:rPr>
        <w:t>(</w:t>
      </w:r>
      <w:r w:rsidRPr="00D952D1">
        <w:rPr>
          <w:sz w:val="28"/>
          <w:szCs w:val="28"/>
        </w:rPr>
        <w:t>C’est</w:t>
      </w:r>
      <w:r w:rsidRPr="00D952D1">
        <w:rPr>
          <w:sz w:val="28"/>
          <w:szCs w:val="28"/>
        </w:rPr>
        <w:t xml:space="preserve"> à dire celui qui contient des clés comprises entre la </w:t>
      </w:r>
      <w:r w:rsidRPr="00D952D1">
        <w:rPr>
          <w:sz w:val="28"/>
          <w:szCs w:val="28"/>
        </w:rPr>
        <w:t>clé</w:t>
      </w:r>
      <w:r w:rsidRPr="00D952D1">
        <w:rPr>
          <w:sz w:val="28"/>
          <w:szCs w:val="28"/>
        </w:rPr>
        <w:t xml:space="preserve"> du </w:t>
      </w:r>
      <w:r w:rsidRPr="00D952D1">
        <w:rPr>
          <w:sz w:val="28"/>
          <w:szCs w:val="28"/>
        </w:rPr>
        <w:t>nœud</w:t>
      </w:r>
      <w:r w:rsidRPr="00D952D1">
        <w:rPr>
          <w:sz w:val="28"/>
          <w:szCs w:val="28"/>
        </w:rPr>
        <w:t xml:space="preserve"> d'avant (itération précédente) et la </w:t>
      </w:r>
      <w:r w:rsidRPr="00D952D1">
        <w:rPr>
          <w:sz w:val="28"/>
          <w:szCs w:val="28"/>
        </w:rPr>
        <w:t>clé</w:t>
      </w:r>
      <w:r w:rsidRPr="00D952D1">
        <w:rPr>
          <w:sz w:val="28"/>
          <w:szCs w:val="28"/>
        </w:rPr>
        <w:t xml:space="preserve"> du </w:t>
      </w:r>
      <w:r w:rsidRPr="00D952D1">
        <w:rPr>
          <w:sz w:val="28"/>
          <w:szCs w:val="28"/>
        </w:rPr>
        <w:t>nœud</w:t>
      </w:r>
      <w:r w:rsidRPr="00D952D1">
        <w:rPr>
          <w:sz w:val="28"/>
          <w:szCs w:val="28"/>
        </w:rPr>
        <w:t xml:space="preserve"> </w:t>
      </w:r>
      <w:r w:rsidRPr="00D952D1">
        <w:rPr>
          <w:sz w:val="28"/>
          <w:szCs w:val="28"/>
        </w:rPr>
        <w:t>étudié</w:t>
      </w:r>
      <w:r w:rsidRPr="00D952D1">
        <w:rPr>
          <w:sz w:val="28"/>
          <w:szCs w:val="28"/>
        </w:rPr>
        <w:t xml:space="preserve"> actuellement).</w:t>
      </w:r>
    </w:p>
    <w:p w14:paraId="0533486E" w14:textId="7A4F407C" w:rsidR="00170FF1" w:rsidRPr="00D952D1" w:rsidRDefault="00170FF1" w:rsidP="00D952D1">
      <w:pPr>
        <w:pStyle w:val="Paragraphedeliste"/>
        <w:numPr>
          <w:ilvl w:val="0"/>
          <w:numId w:val="25"/>
        </w:numPr>
        <w:rPr>
          <w:sz w:val="28"/>
          <w:szCs w:val="28"/>
        </w:rPr>
      </w:pPr>
      <w:r w:rsidRPr="00D952D1">
        <w:rPr>
          <w:sz w:val="28"/>
          <w:szCs w:val="28"/>
        </w:rPr>
        <w:t xml:space="preserve">Si aucune des clés du </w:t>
      </w:r>
      <w:r w:rsidRPr="00D952D1">
        <w:rPr>
          <w:sz w:val="28"/>
          <w:szCs w:val="28"/>
        </w:rPr>
        <w:t>nœud</w:t>
      </w:r>
      <w:r w:rsidRPr="00D952D1">
        <w:rPr>
          <w:sz w:val="28"/>
          <w:szCs w:val="28"/>
        </w:rPr>
        <w:t xml:space="preserve"> n'est </w:t>
      </w:r>
      <w:r w:rsidRPr="00D952D1">
        <w:rPr>
          <w:sz w:val="28"/>
          <w:szCs w:val="28"/>
        </w:rPr>
        <w:t>supérieur</w:t>
      </w:r>
      <w:r w:rsidRPr="00D952D1">
        <w:rPr>
          <w:sz w:val="28"/>
          <w:szCs w:val="28"/>
        </w:rPr>
        <w:t xml:space="preserve"> (on a atteint la dernière </w:t>
      </w:r>
      <w:r w:rsidRPr="00D952D1">
        <w:rPr>
          <w:sz w:val="28"/>
          <w:szCs w:val="28"/>
        </w:rPr>
        <w:t>clé</w:t>
      </w:r>
      <w:r w:rsidRPr="00D952D1">
        <w:rPr>
          <w:sz w:val="28"/>
          <w:szCs w:val="28"/>
        </w:rPr>
        <w:t xml:space="preserve"> (i == derniere_cles(a)), alors on explore le dernier fils ("le plus à droite").</w:t>
      </w:r>
    </w:p>
    <w:p w14:paraId="1F0346B0" w14:textId="2E34AF10" w:rsidR="004F4026" w:rsidRDefault="004F4026" w:rsidP="004F4026">
      <w:pPr>
        <w:pStyle w:val="Titre"/>
        <w:jc w:val="left"/>
        <w:rPr>
          <w:sz w:val="52"/>
          <w:szCs w:val="52"/>
        </w:rPr>
      </w:pPr>
      <w:r w:rsidRPr="004F4026">
        <w:rPr>
          <w:sz w:val="52"/>
          <w:szCs w:val="52"/>
        </w:rPr>
        <w:t>Conclusion :</w:t>
      </w:r>
    </w:p>
    <w:p w14:paraId="362CB774" w14:textId="6C86B148" w:rsidR="004F4026" w:rsidRDefault="004F4026" w:rsidP="004F4026">
      <w:pPr>
        <w:pStyle w:val="Titre"/>
        <w:jc w:val="left"/>
        <w:rPr>
          <w:sz w:val="52"/>
          <w:szCs w:val="52"/>
        </w:rPr>
      </w:pPr>
    </w:p>
    <w:p w14:paraId="064C16B0" w14:textId="5D74002A" w:rsidR="004F4026" w:rsidRPr="004F4026" w:rsidRDefault="004F4026" w:rsidP="004F4026">
      <w:pPr>
        <w:rPr>
          <w:sz w:val="28"/>
          <w:szCs w:val="28"/>
        </w:rPr>
      </w:pPr>
      <w:r>
        <w:rPr>
          <w:sz w:val="28"/>
          <w:szCs w:val="28"/>
        </w:rPr>
        <w:t xml:space="preserve">Lors de ce TP nous avons appris à manipuler </w:t>
      </w:r>
      <w:r w:rsidR="00EC3F71">
        <w:rPr>
          <w:sz w:val="28"/>
          <w:szCs w:val="28"/>
        </w:rPr>
        <w:t xml:space="preserve">une structure de donné arbre 234. Nous avons manipulé cette structure </w:t>
      </w:r>
      <w:r w:rsidR="00734B23">
        <w:rPr>
          <w:sz w:val="28"/>
          <w:szCs w:val="28"/>
        </w:rPr>
        <w:t>à travers différentes fonctions de parcours, de recherche, et de modification de l’arbre (destruction clé). Nous avons bien manipulé des fonctions récursives qu’itératives.</w:t>
      </w:r>
    </w:p>
    <w:sectPr w:rsidR="004F4026" w:rsidRPr="004F4026" w:rsidSect="00813F4F">
      <w:footerReference w:type="default" r:id="rId10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4CFE8" w14:textId="77777777" w:rsidR="00015193" w:rsidRDefault="00015193">
      <w:pPr>
        <w:spacing w:before="0" w:after="0" w:line="240" w:lineRule="auto"/>
      </w:pPr>
      <w:r>
        <w:separator/>
      </w:r>
    </w:p>
  </w:endnote>
  <w:endnote w:type="continuationSeparator" w:id="0">
    <w:p w14:paraId="0332017B" w14:textId="77777777" w:rsidR="00015193" w:rsidRDefault="000151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89FFA" w14:textId="77777777" w:rsidR="001638F6" w:rsidRDefault="0084448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13F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0D27E" w14:textId="77777777" w:rsidR="00015193" w:rsidRDefault="00015193">
      <w:pPr>
        <w:spacing w:before="0" w:after="0" w:line="240" w:lineRule="auto"/>
      </w:pPr>
      <w:r>
        <w:separator/>
      </w:r>
    </w:p>
  </w:footnote>
  <w:footnote w:type="continuationSeparator" w:id="0">
    <w:p w14:paraId="68A53524" w14:textId="77777777" w:rsidR="00015193" w:rsidRDefault="000151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B4A4A4C"/>
    <w:multiLevelType w:val="hybridMultilevel"/>
    <w:tmpl w:val="B2B2E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008E3"/>
    <w:multiLevelType w:val="hybridMultilevel"/>
    <w:tmpl w:val="4418B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D2667"/>
    <w:multiLevelType w:val="hybridMultilevel"/>
    <w:tmpl w:val="AB6E216C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5D844D06"/>
    <w:multiLevelType w:val="hybridMultilevel"/>
    <w:tmpl w:val="603EC82C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3D806E9"/>
    <w:multiLevelType w:val="hybridMultilevel"/>
    <w:tmpl w:val="A2AC444A"/>
    <w:lvl w:ilvl="0" w:tplc="040C000F">
      <w:start w:val="1"/>
      <w:numFmt w:val="decimal"/>
      <w:lvlText w:val="%1."/>
      <w:lvlJc w:val="left"/>
      <w:pPr>
        <w:ind w:left="792" w:hanging="360"/>
      </w:p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9"/>
  </w:num>
  <w:num w:numId="12">
    <w:abstractNumId w:val="1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5"/>
  </w:num>
  <w:num w:numId="23">
    <w:abstractNumId w:val="20"/>
  </w:num>
  <w:num w:numId="24">
    <w:abstractNumId w:val="1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24"/>
    <w:rsid w:val="00015193"/>
    <w:rsid w:val="000748AA"/>
    <w:rsid w:val="00076F05"/>
    <w:rsid w:val="00155A18"/>
    <w:rsid w:val="001638F6"/>
    <w:rsid w:val="00170FF1"/>
    <w:rsid w:val="001A2000"/>
    <w:rsid w:val="001A36CF"/>
    <w:rsid w:val="00231250"/>
    <w:rsid w:val="00273BC7"/>
    <w:rsid w:val="003201A0"/>
    <w:rsid w:val="003209D6"/>
    <w:rsid w:val="003301D6"/>
    <w:rsid w:val="00334A73"/>
    <w:rsid w:val="003422FF"/>
    <w:rsid w:val="003D3953"/>
    <w:rsid w:val="0040450D"/>
    <w:rsid w:val="004952C4"/>
    <w:rsid w:val="004F4026"/>
    <w:rsid w:val="00535F4A"/>
    <w:rsid w:val="005A1C5A"/>
    <w:rsid w:val="0061426B"/>
    <w:rsid w:val="00681D31"/>
    <w:rsid w:val="00690EFD"/>
    <w:rsid w:val="006D5A38"/>
    <w:rsid w:val="007021DE"/>
    <w:rsid w:val="00732607"/>
    <w:rsid w:val="00734B23"/>
    <w:rsid w:val="00742E0D"/>
    <w:rsid w:val="00777824"/>
    <w:rsid w:val="00813F4F"/>
    <w:rsid w:val="00844483"/>
    <w:rsid w:val="008B6C4B"/>
    <w:rsid w:val="00903095"/>
    <w:rsid w:val="00934F1C"/>
    <w:rsid w:val="009D2231"/>
    <w:rsid w:val="009E4E19"/>
    <w:rsid w:val="009E6614"/>
    <w:rsid w:val="009F29C4"/>
    <w:rsid w:val="00A04152"/>
    <w:rsid w:val="00A122DB"/>
    <w:rsid w:val="00A3081C"/>
    <w:rsid w:val="00AD165F"/>
    <w:rsid w:val="00AD1866"/>
    <w:rsid w:val="00B47B7A"/>
    <w:rsid w:val="00B567E7"/>
    <w:rsid w:val="00B646B8"/>
    <w:rsid w:val="00C6033C"/>
    <w:rsid w:val="00C80BD4"/>
    <w:rsid w:val="00CF3A42"/>
    <w:rsid w:val="00D5413C"/>
    <w:rsid w:val="00D952D1"/>
    <w:rsid w:val="00DC07A3"/>
    <w:rsid w:val="00DE014E"/>
    <w:rsid w:val="00E04DCF"/>
    <w:rsid w:val="00E11B8A"/>
    <w:rsid w:val="00EC3F71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3B4B10"/>
  <w15:chartTrackingRefBased/>
  <w15:docId w15:val="{6F01216E-E007-423D-8194-74296D7B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paragraph" w:styleId="Paragraphedeliste">
    <w:name w:val="List Paragraph"/>
    <w:basedOn w:val="Normal"/>
    <w:uiPriority w:val="34"/>
    <w:semiHidden/>
    <w:qFormat/>
    <w:rsid w:val="008B6C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34B23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4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ogepryga/ALG_TP2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ss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9BA80-C633-492E-A946-1FEF7B9C2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</Template>
  <TotalTime>527</TotalTime>
  <Pages>3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Verrier</dc:creator>
  <cp:keywords/>
  <cp:lastModifiedBy>Martin Verrier</cp:lastModifiedBy>
  <cp:revision>20</cp:revision>
  <dcterms:created xsi:type="dcterms:W3CDTF">2021-03-30T14:27:00Z</dcterms:created>
  <dcterms:modified xsi:type="dcterms:W3CDTF">2021-04-07T21:16:00Z</dcterms:modified>
  <cp:version/>
</cp:coreProperties>
</file>